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C81E" w14:textId="77777777" w:rsidR="003E6C2D" w:rsidRDefault="003E6C2D">
      <w:pPr>
        <w:pStyle w:val="Kop1"/>
        <w:rPr>
          <w:rFonts w:ascii="Univers" w:hAnsi="Univer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4"/>
      </w:tblGrid>
      <w:tr w:rsidR="003E6C2D" w14:paraId="1FBBCF54" w14:textId="77777777" w:rsidTr="00020C96">
        <w:tc>
          <w:tcPr>
            <w:tcW w:w="9354" w:type="dxa"/>
            <w:shd w:val="clear" w:color="auto" w:fill="FF00FF"/>
          </w:tcPr>
          <w:p w14:paraId="5532FA5E" w14:textId="14264ABC" w:rsidR="003E6C2D" w:rsidRPr="00020C96" w:rsidRDefault="00986B11" w:rsidP="00020C96">
            <w:pPr>
              <w:pStyle w:val="Kop1"/>
              <w:rPr>
                <w:rFonts w:ascii="Univers" w:hAnsi="Univers"/>
              </w:rPr>
            </w:pPr>
            <w:r>
              <w:rPr>
                <w:rFonts w:ascii="Univers" w:hAnsi="Univers"/>
              </w:rPr>
              <w:t xml:space="preserve">F3.17 </w:t>
            </w:r>
            <w:r w:rsidR="003E6C2D" w:rsidRPr="00020C96">
              <w:rPr>
                <w:rFonts w:ascii="Univers" w:hAnsi="Univers"/>
              </w:rPr>
              <w:t xml:space="preserve">Aanvraagformulier </w:t>
            </w:r>
            <w:r>
              <w:rPr>
                <w:rFonts w:ascii="Univers" w:hAnsi="Univers"/>
              </w:rPr>
              <w:t>extra</w:t>
            </w:r>
            <w:r w:rsidR="003E6C2D" w:rsidRPr="00020C96">
              <w:rPr>
                <w:rFonts w:ascii="Univers" w:hAnsi="Univers"/>
              </w:rPr>
              <w:t xml:space="preserve"> </w:t>
            </w:r>
            <w:r>
              <w:rPr>
                <w:rFonts w:ascii="Univers" w:hAnsi="Univers"/>
              </w:rPr>
              <w:t>herkansing</w:t>
            </w:r>
            <w:r w:rsidR="00E61490">
              <w:rPr>
                <w:rFonts w:ascii="Univers" w:hAnsi="Univers"/>
              </w:rPr>
              <w:t xml:space="preserve"> bij NER</w:t>
            </w:r>
          </w:p>
        </w:tc>
      </w:tr>
    </w:tbl>
    <w:p w14:paraId="030D8191" w14:textId="77777777" w:rsidR="003E6C2D" w:rsidRPr="003E6C2D" w:rsidRDefault="003E6C2D" w:rsidP="003E6C2D">
      <w:pPr>
        <w:pStyle w:val="standaard11"/>
      </w:pPr>
    </w:p>
    <w:p w14:paraId="3830460F" w14:textId="77777777" w:rsidR="00EF227C" w:rsidRPr="0014318F" w:rsidRDefault="003E6C2D">
      <w:pPr>
        <w:rPr>
          <w:rFonts w:ascii="Univers" w:hAnsi="Univers"/>
          <w:sz w:val="16"/>
        </w:rPr>
      </w:pPr>
      <w:r>
        <w:rPr>
          <w:rFonts w:ascii="Univers" w:hAnsi="Univers"/>
          <w:sz w:val="16"/>
        </w:rPr>
        <w:t xml:space="preserve"> </w:t>
      </w:r>
      <w:r w:rsidR="00534C65">
        <w:rPr>
          <w:rFonts w:ascii="Univers" w:hAnsi="Univers"/>
          <w:sz w:val="16"/>
        </w:rPr>
        <w:t>(door student</w:t>
      </w:r>
      <w:r w:rsidR="00EF227C" w:rsidRPr="0014318F">
        <w:rPr>
          <w:rFonts w:ascii="Univers" w:hAnsi="Univers"/>
          <w:sz w:val="16"/>
        </w:rPr>
        <w:t xml:space="preserve"> in te vullen)</w:t>
      </w:r>
    </w:p>
    <w:p w14:paraId="2EFC71A3" w14:textId="77777777" w:rsidR="00EF227C" w:rsidRPr="0014318F" w:rsidRDefault="00EF227C">
      <w:pPr>
        <w:rPr>
          <w:rFonts w:ascii="Univers" w:hAnsi="Univer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410"/>
        <w:gridCol w:w="2551"/>
      </w:tblGrid>
      <w:tr w:rsidR="0054227D" w:rsidRPr="00730006" w14:paraId="4CD3158E" w14:textId="77777777" w:rsidTr="003E6C1F">
        <w:trPr>
          <w:trHeight w:val="360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9970DD" w14:textId="77777777" w:rsidR="0054227D" w:rsidRPr="00730006" w:rsidRDefault="0054227D" w:rsidP="003E6C1F">
            <w:pPr>
              <w:pStyle w:val="Veldlabel"/>
              <w:rPr>
                <w:sz w:val="18"/>
                <w:szCs w:val="16"/>
              </w:rPr>
            </w:pPr>
            <w:r w:rsidRPr="00730006">
              <w:rPr>
                <w:sz w:val="18"/>
                <w:szCs w:val="16"/>
              </w:rPr>
              <w:t>Naam student: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8BB47C" w14:textId="5375BCFD" w:rsidR="0054227D" w:rsidRPr="00730006" w:rsidRDefault="00436370" w:rsidP="003E6C1F">
            <w:pPr>
              <w:pStyle w:val="Veldtekst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Furkan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Kalay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97EFF6" w14:textId="77777777" w:rsidR="0054227D" w:rsidRPr="00730006" w:rsidRDefault="0054227D" w:rsidP="003E6C1F">
            <w:pPr>
              <w:pStyle w:val="Veldlabel"/>
              <w:rPr>
                <w:sz w:val="18"/>
                <w:szCs w:val="16"/>
              </w:rPr>
            </w:pPr>
            <w:r w:rsidRPr="00730006">
              <w:rPr>
                <w:sz w:val="18"/>
                <w:szCs w:val="16"/>
              </w:rPr>
              <w:t xml:space="preserve">Naam </w:t>
            </w:r>
            <w:r>
              <w:rPr>
                <w:sz w:val="18"/>
                <w:szCs w:val="16"/>
              </w:rPr>
              <w:t>opleiding</w:t>
            </w:r>
            <w:r w:rsidRPr="00730006">
              <w:rPr>
                <w:sz w:val="18"/>
                <w:szCs w:val="16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DD6E08" w14:textId="67D23D89" w:rsidR="0054227D" w:rsidRPr="00730006" w:rsidRDefault="00436370" w:rsidP="003E6C1F">
            <w:pPr>
              <w:pStyle w:val="Veldteks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Software Developer</w:t>
            </w:r>
          </w:p>
        </w:tc>
      </w:tr>
      <w:tr w:rsidR="0054227D" w:rsidRPr="00730006" w14:paraId="41F014CD" w14:textId="77777777" w:rsidTr="00C23D03">
        <w:trPr>
          <w:trHeight w:val="384"/>
        </w:trPr>
        <w:tc>
          <w:tcPr>
            <w:tcW w:w="1985" w:type="dxa"/>
            <w:shd w:val="clear" w:color="auto" w:fill="auto"/>
            <w:vAlign w:val="center"/>
          </w:tcPr>
          <w:p w14:paraId="58EEB610" w14:textId="77777777" w:rsidR="0054227D" w:rsidRPr="00730006" w:rsidRDefault="0054227D" w:rsidP="003E6C1F">
            <w:pPr>
              <w:pStyle w:val="Veldlabel"/>
              <w:rPr>
                <w:sz w:val="18"/>
                <w:szCs w:val="16"/>
              </w:rPr>
            </w:pPr>
            <w:r w:rsidRPr="00730006">
              <w:rPr>
                <w:sz w:val="18"/>
                <w:szCs w:val="16"/>
              </w:rPr>
              <w:t>Stamnummer: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CB569B" w14:textId="33213CB8" w:rsidR="0054227D" w:rsidRPr="00730006" w:rsidRDefault="00436370" w:rsidP="003E6C1F">
            <w:pPr>
              <w:pStyle w:val="Veldteks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169214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C66D80" w14:textId="77777777" w:rsidR="0054227D" w:rsidRPr="00730006" w:rsidRDefault="0054227D" w:rsidP="003E6C1F">
            <w:pPr>
              <w:pStyle w:val="Veldlabel"/>
              <w:rPr>
                <w:sz w:val="18"/>
                <w:szCs w:val="16"/>
              </w:rPr>
            </w:pPr>
            <w:proofErr w:type="spellStart"/>
            <w:r w:rsidRPr="00730006">
              <w:rPr>
                <w:sz w:val="18"/>
                <w:szCs w:val="16"/>
              </w:rPr>
              <w:t>Crebonummer</w:t>
            </w:r>
            <w:proofErr w:type="spellEnd"/>
            <w:r>
              <w:rPr>
                <w:sz w:val="18"/>
                <w:szCs w:val="16"/>
              </w:rPr>
              <w:t xml:space="preserve"> opleiding</w:t>
            </w:r>
            <w:r w:rsidRPr="00730006">
              <w:rPr>
                <w:sz w:val="18"/>
                <w:szCs w:val="16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6637E46" w14:textId="67682892" w:rsidR="00C254A7" w:rsidRPr="00730006" w:rsidRDefault="00436370" w:rsidP="003E6C1F">
            <w:pPr>
              <w:pStyle w:val="Veldteks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25604</w:t>
            </w:r>
          </w:p>
        </w:tc>
      </w:tr>
      <w:tr w:rsidR="0054227D" w:rsidRPr="00730006" w14:paraId="32E83175" w14:textId="77777777" w:rsidTr="003E6C1F">
        <w:trPr>
          <w:trHeight w:val="360"/>
        </w:trPr>
        <w:tc>
          <w:tcPr>
            <w:tcW w:w="1985" w:type="dxa"/>
            <w:shd w:val="clear" w:color="auto" w:fill="auto"/>
            <w:vAlign w:val="center"/>
          </w:tcPr>
          <w:p w14:paraId="325AE05A" w14:textId="77777777" w:rsidR="0054227D" w:rsidRPr="008B2778" w:rsidRDefault="0054227D" w:rsidP="003E6C1F">
            <w:pPr>
              <w:pStyle w:val="Veldlabel"/>
              <w:rPr>
                <w:color w:val="FF0000"/>
                <w:sz w:val="18"/>
                <w:szCs w:val="16"/>
              </w:rPr>
            </w:pPr>
            <w:r w:rsidRPr="006D4E83">
              <w:rPr>
                <w:sz w:val="18"/>
                <w:szCs w:val="16"/>
              </w:rPr>
              <w:t>Datum aanvraag: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5DBB67" w14:textId="7AD3D852" w:rsidR="0054227D" w:rsidRPr="008B2778" w:rsidRDefault="00436370" w:rsidP="003E6C1F">
            <w:pPr>
              <w:pStyle w:val="Veldtekst"/>
              <w:rPr>
                <w:color w:val="FF0000"/>
                <w:sz w:val="18"/>
                <w:szCs w:val="16"/>
              </w:rPr>
            </w:pPr>
            <w:r>
              <w:rPr>
                <w:color w:val="FF0000"/>
                <w:sz w:val="18"/>
                <w:szCs w:val="16"/>
              </w:rPr>
              <w:t>17-10-2022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DEB4F0A" w14:textId="10DFB8EF" w:rsidR="0054227D" w:rsidRPr="00730006" w:rsidRDefault="0054227D" w:rsidP="003E6C1F">
            <w:pPr>
              <w:pStyle w:val="Veldlabel"/>
              <w:rPr>
                <w:sz w:val="18"/>
                <w:szCs w:val="16"/>
              </w:rPr>
            </w:pPr>
            <w:r w:rsidRPr="00730006">
              <w:rPr>
                <w:sz w:val="18"/>
                <w:szCs w:val="16"/>
              </w:rPr>
              <w:t>Niveau: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743E655" w14:textId="6A7E7873" w:rsidR="0054227D" w:rsidRPr="008B2778" w:rsidRDefault="00BC71FC" w:rsidP="003E6C1F">
            <w:pPr>
              <w:pStyle w:val="Veldtekst"/>
              <w:rPr>
                <w:color w:val="FF0000"/>
                <w:sz w:val="18"/>
                <w:szCs w:val="16"/>
              </w:rPr>
            </w:pPr>
            <w:r>
              <w:rPr>
                <w:color w:val="FF0000"/>
                <w:sz w:val="18"/>
                <w:szCs w:val="16"/>
              </w:rPr>
              <w:t>4</w:t>
            </w:r>
          </w:p>
        </w:tc>
      </w:tr>
      <w:tr w:rsidR="0054227D" w:rsidRPr="00730006" w14:paraId="3A358172" w14:textId="77777777" w:rsidTr="003E6C1F">
        <w:trPr>
          <w:trHeight w:val="360"/>
        </w:trPr>
        <w:tc>
          <w:tcPr>
            <w:tcW w:w="1985" w:type="dxa"/>
            <w:shd w:val="clear" w:color="auto" w:fill="auto"/>
            <w:vAlign w:val="center"/>
          </w:tcPr>
          <w:p w14:paraId="10BE2289" w14:textId="77777777" w:rsidR="0054227D" w:rsidRPr="00730006" w:rsidRDefault="0054227D" w:rsidP="003E6C1F">
            <w:pPr>
              <w:pStyle w:val="Veldlabel"/>
              <w:rPr>
                <w:sz w:val="18"/>
                <w:szCs w:val="16"/>
              </w:rPr>
            </w:pPr>
            <w:r w:rsidRPr="00730006">
              <w:rPr>
                <w:sz w:val="18"/>
                <w:szCs w:val="16"/>
              </w:rPr>
              <w:t>Opleidingsmanager: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3F8AC1" w14:textId="7F19AFDB" w:rsidR="0054227D" w:rsidRPr="00730006" w:rsidRDefault="00BC71FC" w:rsidP="003E6C1F">
            <w:pPr>
              <w:pStyle w:val="Veldteks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S. van der Linden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BAF5AA" w14:textId="4AAF0EEF" w:rsidR="0054227D" w:rsidRPr="007B7850" w:rsidRDefault="0054227D" w:rsidP="003E6C1F">
            <w:pPr>
              <w:pStyle w:val="Veldlabel"/>
              <w:rPr>
                <w:b w:val="0"/>
                <w:bCs/>
                <w:sz w:val="18"/>
                <w:szCs w:val="16"/>
              </w:rPr>
            </w:pPr>
            <w:r>
              <w:rPr>
                <w:sz w:val="18"/>
                <w:szCs w:val="16"/>
              </w:rPr>
              <w:t>Leerweg (BOL/BBL)</w:t>
            </w:r>
            <w:r w:rsidRPr="00730006">
              <w:rPr>
                <w:sz w:val="18"/>
                <w:szCs w:val="16"/>
              </w:rPr>
              <w:t>:</w:t>
            </w:r>
            <w:r w:rsidR="007B7850">
              <w:rPr>
                <w:b w:val="0"/>
                <w:bCs/>
                <w:sz w:val="18"/>
                <w:szCs w:val="16"/>
              </w:rPr>
              <w:t>BOL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06F55A6" w14:textId="4497FF5B" w:rsidR="0054227D" w:rsidRPr="00730006" w:rsidRDefault="00386F4D" w:rsidP="003E6C1F">
            <w:pPr>
              <w:pStyle w:val="Veldteks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BOL</w:t>
            </w:r>
          </w:p>
        </w:tc>
      </w:tr>
    </w:tbl>
    <w:p w14:paraId="438F1F2B" w14:textId="77777777" w:rsidR="0054227D" w:rsidRPr="00DB044F" w:rsidRDefault="0054227D" w:rsidP="00DB044F">
      <w:pPr>
        <w:pStyle w:val="standaard11"/>
        <w:tabs>
          <w:tab w:val="left" w:pos="1843"/>
          <w:tab w:val="left" w:pos="2268"/>
          <w:tab w:val="left" w:pos="6237"/>
          <w:tab w:val="left" w:pos="6379"/>
        </w:tabs>
        <w:rPr>
          <w:rFonts w:ascii="Arial" w:hAnsi="Arial" w:cs="Arial"/>
          <w:sz w:val="20"/>
        </w:rPr>
      </w:pPr>
    </w:p>
    <w:p w14:paraId="3A8676EA" w14:textId="77777777" w:rsidR="00EF227C" w:rsidRPr="00DB044F" w:rsidRDefault="00EF227C" w:rsidP="00DB044F">
      <w:pPr>
        <w:pStyle w:val="standaard11"/>
        <w:tabs>
          <w:tab w:val="left" w:pos="1843"/>
          <w:tab w:val="left" w:pos="2268"/>
          <w:tab w:val="left" w:pos="6379"/>
        </w:tabs>
        <w:rPr>
          <w:rFonts w:ascii="Arial" w:hAnsi="Arial" w:cs="Arial"/>
          <w:sz w:val="20"/>
        </w:rPr>
      </w:pPr>
    </w:p>
    <w:p w14:paraId="209CA003" w14:textId="5D0F9252" w:rsidR="00AF6DF4" w:rsidRPr="00986B11" w:rsidRDefault="00EF227C" w:rsidP="008E2844">
      <w:pPr>
        <w:pStyle w:val="standaard11"/>
        <w:spacing w:line="360" w:lineRule="auto"/>
        <w:rPr>
          <w:rFonts w:ascii="Arial" w:hAnsi="Arial" w:cs="Arial"/>
          <w:bCs/>
          <w:i/>
          <w:iCs/>
          <w:sz w:val="20"/>
        </w:rPr>
      </w:pPr>
      <w:r w:rsidRPr="00E82951">
        <w:rPr>
          <w:rFonts w:ascii="Arial" w:hAnsi="Arial" w:cs="Arial"/>
          <w:b/>
          <w:sz w:val="20"/>
        </w:rPr>
        <w:t xml:space="preserve">Verzoekt </w:t>
      </w:r>
      <w:r w:rsidR="008E2844">
        <w:rPr>
          <w:rFonts w:ascii="Arial" w:hAnsi="Arial" w:cs="Arial"/>
          <w:b/>
          <w:sz w:val="20"/>
        </w:rPr>
        <w:t xml:space="preserve">een extra </w:t>
      </w:r>
      <w:r w:rsidR="00986B11">
        <w:rPr>
          <w:rFonts w:ascii="Arial" w:hAnsi="Arial" w:cs="Arial"/>
          <w:b/>
          <w:sz w:val="20"/>
        </w:rPr>
        <w:t>herkansing</w:t>
      </w:r>
      <w:r w:rsidR="008E2844">
        <w:rPr>
          <w:rFonts w:ascii="Arial" w:hAnsi="Arial" w:cs="Arial"/>
          <w:b/>
          <w:sz w:val="20"/>
        </w:rPr>
        <w:t xml:space="preserve"> voor het examenonderdeel: </w:t>
      </w:r>
      <w:r w:rsidR="00986B11">
        <w:rPr>
          <w:rFonts w:ascii="Arial" w:hAnsi="Arial" w:cs="Arial"/>
          <w:b/>
          <w:sz w:val="20"/>
        </w:rPr>
        <w:br/>
      </w:r>
      <w:r w:rsidR="008E2844" w:rsidRPr="00986B11">
        <w:rPr>
          <w:rFonts w:ascii="Arial" w:hAnsi="Arial" w:cs="Arial"/>
          <w:bCs/>
          <w:i/>
          <w:iCs/>
          <w:sz w:val="20"/>
        </w:rPr>
        <w:t>(naam en code uit de examenboom noemen):</w:t>
      </w:r>
    </w:p>
    <w:p w14:paraId="653C0F7F" w14:textId="4EF22F92" w:rsidR="00BC71FC" w:rsidRDefault="00403A93">
      <w:pPr>
        <w:pStyle w:val="standaard11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Z</w:t>
      </w:r>
      <w:r w:rsidR="00436370">
        <w:rPr>
          <w:rFonts w:ascii="Arial" w:hAnsi="Arial" w:cs="Arial"/>
          <w:sz w:val="20"/>
        </w:rPr>
        <w:t xml:space="preserve">TE20-NE3F-4CE </w:t>
      </w:r>
      <w:r w:rsidR="00436370">
        <w:rPr>
          <w:rFonts w:ascii="Arial" w:hAnsi="Arial" w:cs="Arial"/>
          <w:sz w:val="20"/>
        </w:rPr>
        <w:tab/>
        <w:t>Nederlands 3F lezen/luisteren (niveau 4)</w:t>
      </w:r>
      <w:r w:rsidR="00DE67EE">
        <w:rPr>
          <w:rFonts w:ascii="Arial" w:hAnsi="Arial" w:cs="Arial"/>
          <w:sz w:val="20"/>
        </w:rPr>
        <w:t xml:space="preserve"> </w:t>
      </w:r>
    </w:p>
    <w:p w14:paraId="21CD2F79" w14:textId="77777777" w:rsidR="00D558A0" w:rsidRPr="00A1366B" w:rsidRDefault="00D558A0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4D75CD55" w14:textId="77777777" w:rsidR="00960C03" w:rsidRDefault="00960C03">
      <w:pPr>
        <w:pStyle w:val="standaard11"/>
        <w:spacing w:line="360" w:lineRule="auto"/>
        <w:rPr>
          <w:rFonts w:ascii="Arial" w:hAnsi="Arial" w:cs="Arial"/>
          <w:b/>
          <w:sz w:val="20"/>
        </w:rPr>
      </w:pPr>
    </w:p>
    <w:p w14:paraId="08444DDB" w14:textId="3C17D0F3" w:rsidR="00EF227C" w:rsidRDefault="008E2844">
      <w:pPr>
        <w:pStyle w:val="standaard11"/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Duidelijke motivatie </w:t>
      </w:r>
      <w:r w:rsidR="00EF227C" w:rsidRPr="00DB044F">
        <w:rPr>
          <w:rFonts w:ascii="Arial" w:hAnsi="Arial" w:cs="Arial"/>
          <w:b/>
          <w:sz w:val="20"/>
        </w:rPr>
        <w:t xml:space="preserve">waarom deze </w:t>
      </w:r>
      <w:r>
        <w:rPr>
          <w:rFonts w:ascii="Arial" w:hAnsi="Arial" w:cs="Arial"/>
          <w:b/>
          <w:sz w:val="20"/>
        </w:rPr>
        <w:t xml:space="preserve">extra </w:t>
      </w:r>
      <w:r w:rsidR="00986B11">
        <w:rPr>
          <w:rFonts w:ascii="Arial" w:hAnsi="Arial" w:cs="Arial"/>
          <w:b/>
          <w:sz w:val="20"/>
        </w:rPr>
        <w:t>herkansing</w:t>
      </w:r>
      <w:r w:rsidR="00EF227C" w:rsidRPr="00DB044F">
        <w:rPr>
          <w:rFonts w:ascii="Arial" w:hAnsi="Arial" w:cs="Arial"/>
          <w:b/>
          <w:sz w:val="20"/>
        </w:rPr>
        <w:t xml:space="preserve"> wordt gevraagd:</w:t>
      </w:r>
    </w:p>
    <w:p w14:paraId="78B7DD1B" w14:textId="560F7094" w:rsidR="00436370" w:rsidRPr="00436370" w:rsidRDefault="00436370">
      <w:pPr>
        <w:pStyle w:val="standaard11"/>
        <w:spacing w:line="360" w:lineRule="auto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Helaas twee keer examen gemist. Graag tweede herkansing.</w:t>
      </w:r>
    </w:p>
    <w:p w14:paraId="3F6B8886" w14:textId="77777777" w:rsidR="00D40298" w:rsidRDefault="00D40298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01D34E86" w14:textId="77777777" w:rsidR="008A61EB" w:rsidRPr="003C4A5B" w:rsidRDefault="008A61EB">
      <w:pPr>
        <w:pStyle w:val="standaard11"/>
        <w:tabs>
          <w:tab w:val="left" w:pos="2835"/>
        </w:tabs>
        <w:rPr>
          <w:rFonts w:ascii="Arial" w:hAnsi="Arial" w:cs="Arial"/>
          <w:bCs/>
          <w:sz w:val="20"/>
        </w:rPr>
      </w:pPr>
    </w:p>
    <w:p w14:paraId="2D741C48" w14:textId="77777777" w:rsidR="00514B11" w:rsidRPr="003C4A5B" w:rsidRDefault="00514B11">
      <w:pPr>
        <w:pStyle w:val="standaard11"/>
        <w:tabs>
          <w:tab w:val="left" w:pos="2835"/>
        </w:tabs>
        <w:rPr>
          <w:rFonts w:ascii="Arial" w:hAnsi="Arial" w:cs="Arial"/>
          <w:bCs/>
          <w:sz w:val="20"/>
        </w:rPr>
      </w:pPr>
    </w:p>
    <w:p w14:paraId="16776526" w14:textId="7A1424D7" w:rsidR="00DB044F" w:rsidRPr="00FE5D30" w:rsidRDefault="00FE5D30">
      <w:pPr>
        <w:pStyle w:val="standaard11"/>
        <w:tabs>
          <w:tab w:val="left" w:pos="2835"/>
        </w:tabs>
        <w:rPr>
          <w:rFonts w:ascii="Arial" w:hAnsi="Arial" w:cs="Arial"/>
          <w:b/>
          <w:color w:val="FF0000"/>
          <w:sz w:val="20"/>
        </w:rPr>
      </w:pPr>
      <w:r w:rsidRPr="00FE5D30">
        <w:rPr>
          <w:rFonts w:ascii="Arial" w:hAnsi="Arial" w:cs="Arial"/>
          <w:b/>
          <w:color w:val="FF0000"/>
          <w:sz w:val="20"/>
        </w:rPr>
        <w:t xml:space="preserve">Deze aanvraag per mail sturen naar </w:t>
      </w:r>
      <w:hyperlink r:id="rId12" w:history="1">
        <w:r w:rsidRPr="00FE5D30">
          <w:rPr>
            <w:rStyle w:val="Hyperlink"/>
            <w:rFonts w:ascii="Arial" w:hAnsi="Arial" w:cs="Arial"/>
            <w:b/>
            <w:sz w:val="20"/>
          </w:rPr>
          <w:t>fmeulenberg@novacollege.nl</w:t>
        </w:r>
      </w:hyperlink>
    </w:p>
    <w:p w14:paraId="7FF723E0" w14:textId="77777777" w:rsidR="00FE5D30" w:rsidRPr="00FE5D30" w:rsidRDefault="00FE5D30">
      <w:pPr>
        <w:pStyle w:val="standaard11"/>
        <w:tabs>
          <w:tab w:val="left" w:pos="2835"/>
        </w:tabs>
        <w:rPr>
          <w:rFonts w:ascii="Arial" w:hAnsi="Arial" w:cs="Arial"/>
          <w:b/>
          <w:color w:val="FF0000"/>
          <w:sz w:val="20"/>
        </w:rPr>
      </w:pPr>
    </w:p>
    <w:p w14:paraId="6B58B57C" w14:textId="57DCA716" w:rsidR="00FE5D30" w:rsidRPr="00FE5D30" w:rsidRDefault="00D3209F">
      <w:pPr>
        <w:pStyle w:val="standaard11"/>
        <w:tabs>
          <w:tab w:val="left" w:pos="2835"/>
        </w:tabs>
        <w:rPr>
          <w:rFonts w:ascii="Arial" w:hAnsi="Arial" w:cs="Arial"/>
          <w:b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t xml:space="preserve">Altijd </w:t>
      </w:r>
      <w:r w:rsidR="00FE5D30" w:rsidRPr="00FE5D30">
        <w:rPr>
          <w:rFonts w:ascii="Arial" w:hAnsi="Arial" w:cs="Arial"/>
          <w:b/>
          <w:color w:val="FF0000"/>
          <w:sz w:val="20"/>
        </w:rPr>
        <w:t xml:space="preserve">CC naar </w:t>
      </w:r>
      <w:hyperlink r:id="rId13" w:history="1">
        <w:r w:rsidR="00FE5D30" w:rsidRPr="00FE5D30">
          <w:rPr>
            <w:rStyle w:val="Hyperlink"/>
            <w:rFonts w:ascii="Arial" w:hAnsi="Arial" w:cs="Arial"/>
            <w:b/>
            <w:sz w:val="20"/>
          </w:rPr>
          <w:t>aroose@novacollege.nl</w:t>
        </w:r>
      </w:hyperlink>
      <w:r w:rsidR="00FE5D30" w:rsidRPr="00FE5D30">
        <w:rPr>
          <w:rFonts w:ascii="Arial" w:hAnsi="Arial" w:cs="Arial"/>
          <w:b/>
          <w:color w:val="FF0000"/>
          <w:sz w:val="20"/>
        </w:rPr>
        <w:t xml:space="preserve"> </w:t>
      </w:r>
    </w:p>
    <w:p w14:paraId="33296396" w14:textId="77777777" w:rsidR="00FE5D30" w:rsidRPr="00FE5D30" w:rsidRDefault="00FE5D30">
      <w:pPr>
        <w:pStyle w:val="standaard11"/>
        <w:tabs>
          <w:tab w:val="left" w:pos="2835"/>
        </w:tabs>
        <w:rPr>
          <w:rFonts w:ascii="Arial" w:hAnsi="Arial" w:cs="Arial"/>
          <w:b/>
          <w:color w:val="FF0000"/>
          <w:sz w:val="20"/>
        </w:rPr>
      </w:pPr>
    </w:p>
    <w:p w14:paraId="7D701AC6" w14:textId="77777777" w:rsidR="00DB044F" w:rsidRDefault="00DB044F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50C01211" w14:textId="77777777" w:rsidR="00534C65" w:rsidRDefault="00534C65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738204FE" w14:textId="77777777" w:rsidR="00534C65" w:rsidRDefault="00534C65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390CC58D" w14:textId="77777777" w:rsidR="00A54A10" w:rsidRPr="00DB044F" w:rsidRDefault="00A54A10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3A038432" w14:textId="55D7E869" w:rsidR="00A54A10" w:rsidRDefault="00A54A10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56FBF390" w14:textId="1ABBB8FA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2EB4043F" w14:textId="4B13ABEB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4CB737B4" w14:textId="2BE0CC5C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6A0CA256" w14:textId="01BCB0F0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3EDC85AF" w14:textId="2D0161A5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290BC3F8" w14:textId="4369D071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4D6E669A" w14:textId="1F62FCD6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338A5DE2" w14:textId="5E406D28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68A8915D" w14:textId="25DD83F7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3E1C52C7" w14:textId="5FA07109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291D50D2" w14:textId="64B24701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265ACC7A" w14:textId="0463395E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6D9C84D7" w14:textId="28A12711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49646D80" w14:textId="2CC9956D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4C764CD7" w14:textId="716EB090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3E788A0F" w14:textId="31554422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2F23884C" w14:textId="01308B14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3E542BF9" w14:textId="3E27C1A8" w:rsidR="008E2844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163D12F0" w14:textId="77777777" w:rsidR="008E2844" w:rsidRPr="00DB044F" w:rsidRDefault="008E2844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33F34111" w14:textId="77777777" w:rsidR="00EF227C" w:rsidRPr="00DB044F" w:rsidRDefault="00EF227C">
      <w:pPr>
        <w:rPr>
          <w:rFonts w:ascii="Arial" w:hAnsi="Arial" w:cs="Arial"/>
        </w:rPr>
      </w:pPr>
    </w:p>
    <w:p w14:paraId="1613E6EB" w14:textId="77777777" w:rsidR="00A54A10" w:rsidRPr="00DB044F" w:rsidRDefault="00A54A10" w:rsidP="00904FFA">
      <w:pPr>
        <w:rPr>
          <w:rFonts w:ascii="Arial" w:hAnsi="Arial" w:cs="Arial"/>
        </w:rPr>
      </w:pPr>
    </w:p>
    <w:p w14:paraId="3C9BC204" w14:textId="3C459E55" w:rsidR="00EF227C" w:rsidRPr="00DB044F" w:rsidRDefault="00EF227C">
      <w:pPr>
        <w:rPr>
          <w:rFonts w:ascii="Arial" w:hAnsi="Arial" w:cs="Arial"/>
          <w:b/>
          <w:u w:val="words"/>
        </w:rPr>
      </w:pPr>
      <w:r w:rsidRPr="00DB044F">
        <w:rPr>
          <w:rFonts w:ascii="Arial" w:hAnsi="Arial" w:cs="Arial"/>
          <w:b/>
          <w:u w:val="words"/>
        </w:rPr>
        <w:t>Deze zijde in te vullen door de secretaris</w:t>
      </w:r>
      <w:r w:rsidR="00903490" w:rsidRPr="00DB044F">
        <w:rPr>
          <w:rFonts w:ascii="Arial" w:hAnsi="Arial" w:cs="Arial"/>
          <w:b/>
          <w:u w:val="words"/>
        </w:rPr>
        <w:t xml:space="preserve"> </w:t>
      </w:r>
      <w:r w:rsidRPr="00DB044F">
        <w:rPr>
          <w:rFonts w:ascii="Arial" w:hAnsi="Arial" w:cs="Arial"/>
          <w:b/>
          <w:u w:val="words"/>
        </w:rPr>
        <w:t>van de examencommissie</w:t>
      </w:r>
    </w:p>
    <w:p w14:paraId="3E6EEEA4" w14:textId="77777777" w:rsidR="00EF227C" w:rsidRPr="00DB044F" w:rsidRDefault="00EF227C">
      <w:pPr>
        <w:pStyle w:val="standaard11"/>
        <w:tabs>
          <w:tab w:val="left" w:pos="1701"/>
        </w:tabs>
        <w:rPr>
          <w:rFonts w:ascii="Arial" w:hAnsi="Arial" w:cs="Arial"/>
          <w:sz w:val="20"/>
        </w:rPr>
      </w:pPr>
    </w:p>
    <w:p w14:paraId="40C5E597" w14:textId="77777777" w:rsidR="00EF227C" w:rsidRPr="00DB044F" w:rsidRDefault="00EF227C">
      <w:pPr>
        <w:pStyle w:val="standaard11"/>
        <w:tabs>
          <w:tab w:val="left" w:pos="1701"/>
        </w:tabs>
        <w:rPr>
          <w:rFonts w:ascii="Arial" w:hAnsi="Arial" w:cs="Arial"/>
          <w:sz w:val="20"/>
        </w:rPr>
      </w:pPr>
      <w:r w:rsidRPr="00DB044F">
        <w:rPr>
          <w:rFonts w:ascii="Arial" w:hAnsi="Arial" w:cs="Arial"/>
          <w:sz w:val="20"/>
        </w:rPr>
        <w:t xml:space="preserve">De op de voorzijde genoemde </w:t>
      </w:r>
      <w:r w:rsidR="00461D53">
        <w:rPr>
          <w:rFonts w:ascii="Arial" w:hAnsi="Arial" w:cs="Arial"/>
          <w:sz w:val="20"/>
        </w:rPr>
        <w:t>student</w:t>
      </w:r>
      <w:r w:rsidRPr="00DB044F">
        <w:rPr>
          <w:rFonts w:ascii="Arial" w:hAnsi="Arial" w:cs="Arial"/>
          <w:sz w:val="20"/>
        </w:rPr>
        <w:t xml:space="preserve"> krijgt</w:t>
      </w:r>
      <w:r w:rsidR="002A03CB" w:rsidRPr="00DB044F">
        <w:rPr>
          <w:rFonts w:ascii="Arial" w:hAnsi="Arial" w:cs="Arial"/>
          <w:sz w:val="20"/>
        </w:rPr>
        <w:t xml:space="preserve"> (aankruisen wat van toepassing is)</w:t>
      </w:r>
      <w:r w:rsidRPr="00DB044F">
        <w:rPr>
          <w:rFonts w:ascii="Arial" w:hAnsi="Arial" w:cs="Arial"/>
          <w:sz w:val="20"/>
        </w:rPr>
        <w:t>:</w:t>
      </w:r>
    </w:p>
    <w:p w14:paraId="0305ADCC" w14:textId="77777777" w:rsidR="00EF227C" w:rsidRPr="00DB044F" w:rsidRDefault="00EF227C">
      <w:pPr>
        <w:pStyle w:val="standaard11"/>
        <w:tabs>
          <w:tab w:val="left" w:pos="1701"/>
        </w:tabs>
        <w:rPr>
          <w:rFonts w:ascii="Arial" w:hAnsi="Arial" w:cs="Arial"/>
          <w:sz w:val="20"/>
        </w:rPr>
      </w:pPr>
    </w:p>
    <w:p w14:paraId="0BE919B8" w14:textId="74278118" w:rsidR="00EF227C" w:rsidRPr="00477772" w:rsidRDefault="00EF227C">
      <w:pPr>
        <w:pStyle w:val="standaard11"/>
        <w:tabs>
          <w:tab w:val="left" w:pos="1701"/>
        </w:tabs>
        <w:rPr>
          <w:rFonts w:ascii="Arial" w:hAnsi="Arial" w:cs="Arial"/>
          <w:b/>
          <w:szCs w:val="22"/>
        </w:rPr>
      </w:pPr>
      <w:r w:rsidRPr="00DB044F">
        <w:rPr>
          <w:rFonts w:ascii="Arial" w:hAnsi="Arial" w:cs="Arial"/>
          <w:sz w:val="20"/>
        </w:rPr>
        <w:t xml:space="preserve"> </w:t>
      </w:r>
      <w:r w:rsidRPr="00DB044F">
        <w:rPr>
          <w:rFonts w:ascii="Arial" w:hAnsi="Arial" w:cs="Arial"/>
          <w:sz w:val="20"/>
        </w:rPr>
        <w:tab/>
      </w:r>
      <w:r w:rsidR="00477772" w:rsidRPr="00477772">
        <w:rPr>
          <w:rFonts w:ascii="Arial" w:hAnsi="Arial" w:cs="Arial"/>
          <w:szCs w:val="22"/>
        </w:rPr>
        <w:sym w:font="ZapfDingbats" w:char="F071"/>
      </w:r>
      <w:r w:rsidR="00324B43" w:rsidRPr="00477772">
        <w:rPr>
          <w:rFonts w:ascii="Arial" w:hAnsi="Arial" w:cs="Arial"/>
          <w:b/>
          <w:szCs w:val="22"/>
        </w:rPr>
        <w:t xml:space="preserve"> </w:t>
      </w:r>
      <w:r w:rsidRPr="00477772">
        <w:rPr>
          <w:rFonts w:ascii="Arial" w:hAnsi="Arial" w:cs="Arial"/>
          <w:b/>
          <w:szCs w:val="22"/>
        </w:rPr>
        <w:t xml:space="preserve"> </w:t>
      </w:r>
      <w:r w:rsidR="008E2844">
        <w:rPr>
          <w:rFonts w:ascii="Arial" w:hAnsi="Arial" w:cs="Arial"/>
          <w:b/>
          <w:szCs w:val="22"/>
        </w:rPr>
        <w:t xml:space="preserve">een extra </w:t>
      </w:r>
      <w:r w:rsidR="00986B11">
        <w:rPr>
          <w:rFonts w:ascii="Arial" w:hAnsi="Arial" w:cs="Arial"/>
          <w:b/>
          <w:szCs w:val="22"/>
        </w:rPr>
        <w:t>herkansing</w:t>
      </w:r>
    </w:p>
    <w:p w14:paraId="0B7B82C0" w14:textId="32306FB4" w:rsidR="00EF227C" w:rsidRDefault="00EF227C">
      <w:pPr>
        <w:pStyle w:val="standaard11"/>
        <w:tabs>
          <w:tab w:val="left" w:pos="1701"/>
        </w:tabs>
        <w:rPr>
          <w:rFonts w:ascii="Arial" w:hAnsi="Arial" w:cs="Arial"/>
          <w:b/>
          <w:szCs w:val="22"/>
        </w:rPr>
      </w:pPr>
      <w:r w:rsidRPr="00477772">
        <w:rPr>
          <w:rFonts w:ascii="Arial" w:hAnsi="Arial" w:cs="Arial"/>
          <w:b/>
          <w:szCs w:val="22"/>
        </w:rPr>
        <w:tab/>
      </w:r>
      <w:r w:rsidRPr="00477772">
        <w:rPr>
          <w:rFonts w:ascii="Arial" w:hAnsi="Arial" w:cs="Arial"/>
          <w:szCs w:val="22"/>
        </w:rPr>
        <w:sym w:font="ZapfDingbats" w:char="F071"/>
      </w:r>
      <w:r w:rsidRPr="00477772">
        <w:rPr>
          <w:rFonts w:ascii="Arial" w:hAnsi="Arial" w:cs="Arial"/>
          <w:b/>
          <w:szCs w:val="22"/>
        </w:rPr>
        <w:t xml:space="preserve"> </w:t>
      </w:r>
      <w:r w:rsidR="00477772">
        <w:rPr>
          <w:rFonts w:ascii="Arial" w:hAnsi="Arial" w:cs="Arial"/>
          <w:b/>
          <w:szCs w:val="22"/>
        </w:rPr>
        <w:t xml:space="preserve"> </w:t>
      </w:r>
      <w:r w:rsidRPr="00477772">
        <w:rPr>
          <w:rFonts w:ascii="Arial" w:hAnsi="Arial" w:cs="Arial"/>
          <w:b/>
          <w:szCs w:val="22"/>
        </w:rPr>
        <w:t xml:space="preserve">geen </w:t>
      </w:r>
      <w:r w:rsidR="008E2844">
        <w:rPr>
          <w:rFonts w:ascii="Arial" w:hAnsi="Arial" w:cs="Arial"/>
          <w:b/>
          <w:szCs w:val="22"/>
        </w:rPr>
        <w:t xml:space="preserve">extra </w:t>
      </w:r>
      <w:r w:rsidR="00986B11">
        <w:rPr>
          <w:rFonts w:ascii="Arial" w:hAnsi="Arial" w:cs="Arial"/>
          <w:b/>
          <w:szCs w:val="22"/>
        </w:rPr>
        <w:t>herkansing</w:t>
      </w:r>
    </w:p>
    <w:p w14:paraId="58B15EB5" w14:textId="77777777" w:rsidR="008E2844" w:rsidRPr="00DB044F" w:rsidRDefault="008E2844">
      <w:pPr>
        <w:pStyle w:val="standaard11"/>
        <w:tabs>
          <w:tab w:val="left" w:pos="1701"/>
        </w:tabs>
        <w:rPr>
          <w:rFonts w:ascii="Arial" w:hAnsi="Arial" w:cs="Arial"/>
          <w:sz w:val="20"/>
        </w:rPr>
      </w:pPr>
    </w:p>
    <w:p w14:paraId="1C53C3AA" w14:textId="77777777" w:rsidR="00EF227C" w:rsidRPr="00DB044F" w:rsidRDefault="00EF227C">
      <w:pPr>
        <w:pStyle w:val="standaard11"/>
        <w:spacing w:line="360" w:lineRule="auto"/>
        <w:rPr>
          <w:rFonts w:ascii="Arial" w:hAnsi="Arial" w:cs="Arial"/>
          <w:b/>
          <w:sz w:val="20"/>
        </w:rPr>
      </w:pPr>
      <w:r w:rsidRPr="00DB044F">
        <w:rPr>
          <w:rFonts w:ascii="Arial" w:hAnsi="Arial" w:cs="Arial"/>
          <w:b/>
          <w:sz w:val="20"/>
        </w:rPr>
        <w:t>Motivatie van de beslissing:</w:t>
      </w:r>
    </w:p>
    <w:p w14:paraId="5486215F" w14:textId="77777777" w:rsidR="0068552F" w:rsidRPr="00DB044F" w:rsidRDefault="0068552F" w:rsidP="0068552F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38BB1530" w14:textId="77777777" w:rsidR="001379B3" w:rsidRPr="00DB044F" w:rsidRDefault="001379B3" w:rsidP="001379B3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7C28A228" w14:textId="77777777" w:rsidR="001379B3" w:rsidRPr="00DB044F" w:rsidRDefault="001379B3" w:rsidP="001379B3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3DE1E2ED" w14:textId="77777777" w:rsidR="006C2AFD" w:rsidRPr="00DB044F" w:rsidRDefault="006C2AFD" w:rsidP="0068552F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1DCB6475" w14:textId="77777777" w:rsidR="006C2AFD" w:rsidRPr="00DB044F" w:rsidRDefault="006C2AFD" w:rsidP="0068552F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1ED9A57D" w14:textId="77777777" w:rsidR="006C2AFD" w:rsidRPr="00DB044F" w:rsidRDefault="006C2AFD" w:rsidP="0068552F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1EAE5CBE" w14:textId="77777777" w:rsidR="006C2AFD" w:rsidRPr="00DB044F" w:rsidRDefault="006C2AFD" w:rsidP="0068552F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22289E92" w14:textId="77777777" w:rsidR="006C2AFD" w:rsidRPr="00DB044F" w:rsidRDefault="006C2AFD" w:rsidP="0068552F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0B580DB3" w14:textId="77777777" w:rsidR="0076083E" w:rsidRDefault="0076083E" w:rsidP="0068552F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4C124A84" w14:textId="77777777" w:rsidR="0076083E" w:rsidRDefault="0076083E" w:rsidP="0068552F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74C19685" w14:textId="77777777" w:rsidR="00EF227C" w:rsidRDefault="00EF227C" w:rsidP="0068552F">
      <w:pPr>
        <w:pStyle w:val="standaard11"/>
        <w:spacing w:line="360" w:lineRule="auto"/>
        <w:rPr>
          <w:rFonts w:ascii="Arial" w:hAnsi="Arial" w:cs="Arial"/>
          <w:sz w:val="20"/>
        </w:rPr>
      </w:pPr>
      <w:r w:rsidRPr="00DB044F">
        <w:rPr>
          <w:rFonts w:ascii="Arial" w:hAnsi="Arial" w:cs="Arial"/>
          <w:sz w:val="20"/>
        </w:rPr>
        <w:t>Datum:</w:t>
      </w:r>
      <w:r w:rsidRPr="00DB044F">
        <w:rPr>
          <w:rFonts w:ascii="Arial" w:hAnsi="Arial" w:cs="Arial"/>
          <w:sz w:val="20"/>
        </w:rPr>
        <w:tab/>
      </w:r>
      <w:r w:rsidR="00904FFA" w:rsidRPr="00DB044F">
        <w:rPr>
          <w:rFonts w:ascii="Arial" w:hAnsi="Arial" w:cs="Arial"/>
          <w:sz w:val="20"/>
        </w:rPr>
        <w:t xml:space="preserve"> </w:t>
      </w:r>
    </w:p>
    <w:p w14:paraId="41B87416" w14:textId="77777777" w:rsidR="00DB044F" w:rsidRPr="00DB044F" w:rsidRDefault="00DB044F" w:rsidP="0068552F">
      <w:pPr>
        <w:pStyle w:val="standaard11"/>
        <w:spacing w:line="360" w:lineRule="auto"/>
        <w:rPr>
          <w:rFonts w:ascii="Arial" w:hAnsi="Arial" w:cs="Arial"/>
          <w:sz w:val="20"/>
        </w:rPr>
      </w:pPr>
    </w:p>
    <w:p w14:paraId="5C4A4EED" w14:textId="77777777" w:rsidR="00DB044F" w:rsidRDefault="00EF227C" w:rsidP="00443E96">
      <w:pPr>
        <w:pStyle w:val="standaard11"/>
        <w:tabs>
          <w:tab w:val="left" w:pos="2835"/>
          <w:tab w:val="left" w:pos="3686"/>
        </w:tabs>
        <w:rPr>
          <w:rFonts w:ascii="Arial" w:hAnsi="Arial" w:cs="Arial"/>
          <w:color w:val="00B050"/>
          <w:sz w:val="20"/>
        </w:rPr>
      </w:pPr>
      <w:r w:rsidRPr="00DB044F">
        <w:rPr>
          <w:rFonts w:ascii="Arial" w:hAnsi="Arial" w:cs="Arial"/>
          <w:sz w:val="20"/>
        </w:rPr>
        <w:t>Naam</w:t>
      </w:r>
      <w:r w:rsidR="00904FFA" w:rsidRPr="00DB044F">
        <w:rPr>
          <w:rFonts w:ascii="Arial" w:hAnsi="Arial" w:cs="Arial"/>
          <w:sz w:val="20"/>
        </w:rPr>
        <w:t xml:space="preserve"> secretaris:</w:t>
      </w:r>
      <w:r w:rsidR="00443E96" w:rsidRPr="00DB044F">
        <w:rPr>
          <w:rFonts w:ascii="Arial" w:hAnsi="Arial" w:cs="Arial"/>
          <w:color w:val="00B050"/>
          <w:sz w:val="20"/>
        </w:rPr>
        <w:t xml:space="preserve">    </w:t>
      </w:r>
    </w:p>
    <w:p w14:paraId="29C2B942" w14:textId="77777777" w:rsidR="00EF227C" w:rsidRPr="00DB044F" w:rsidRDefault="00443E96" w:rsidP="00443E96">
      <w:pPr>
        <w:pStyle w:val="standaard11"/>
        <w:tabs>
          <w:tab w:val="left" w:pos="2835"/>
          <w:tab w:val="left" w:pos="3686"/>
        </w:tabs>
        <w:rPr>
          <w:rFonts w:ascii="Arial" w:hAnsi="Arial" w:cs="Arial"/>
          <w:sz w:val="20"/>
        </w:rPr>
      </w:pPr>
      <w:r w:rsidRPr="00DB044F">
        <w:rPr>
          <w:rFonts w:ascii="Arial" w:hAnsi="Arial" w:cs="Arial"/>
          <w:color w:val="00B050"/>
          <w:sz w:val="20"/>
        </w:rPr>
        <w:t xml:space="preserve">   </w:t>
      </w:r>
      <w:r w:rsidR="00EF227C" w:rsidRPr="00DB044F">
        <w:rPr>
          <w:rFonts w:ascii="Arial" w:hAnsi="Arial" w:cs="Arial"/>
          <w:sz w:val="20"/>
        </w:rPr>
        <w:tab/>
      </w:r>
      <w:r w:rsidRPr="00DB044F">
        <w:rPr>
          <w:rFonts w:ascii="Arial" w:hAnsi="Arial" w:cs="Arial"/>
          <w:sz w:val="20"/>
        </w:rPr>
        <w:t xml:space="preserve"> </w:t>
      </w:r>
    </w:p>
    <w:p w14:paraId="2E49E6AE" w14:textId="77777777" w:rsidR="00EF227C" w:rsidRPr="00DB044F" w:rsidRDefault="00EF227C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6423628C" w14:textId="77777777" w:rsidR="00EF227C" w:rsidRPr="00DB044F" w:rsidRDefault="00EF227C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  <w:r w:rsidRPr="00DB044F">
        <w:rPr>
          <w:rFonts w:ascii="Arial" w:hAnsi="Arial" w:cs="Arial"/>
          <w:sz w:val="20"/>
        </w:rPr>
        <w:t xml:space="preserve">Handtekening </w:t>
      </w:r>
      <w:r w:rsidR="00904FFA" w:rsidRPr="00DB044F">
        <w:rPr>
          <w:rFonts w:ascii="Arial" w:hAnsi="Arial" w:cs="Arial"/>
          <w:sz w:val="20"/>
        </w:rPr>
        <w:t>secretaris:</w:t>
      </w:r>
      <w:r w:rsidR="00443E96" w:rsidRPr="00DB044F">
        <w:rPr>
          <w:rFonts w:ascii="Arial" w:hAnsi="Arial" w:cs="Arial"/>
          <w:color w:val="00B050"/>
          <w:sz w:val="20"/>
        </w:rPr>
        <w:t xml:space="preserve"> </w:t>
      </w:r>
      <w:r w:rsidR="00904FFA" w:rsidRPr="00DB044F">
        <w:rPr>
          <w:rFonts w:ascii="Arial" w:hAnsi="Arial" w:cs="Arial"/>
          <w:color w:val="00B050"/>
          <w:sz w:val="20"/>
        </w:rPr>
        <w:t xml:space="preserve">      </w:t>
      </w:r>
    </w:p>
    <w:p w14:paraId="3C887DAF" w14:textId="77777777" w:rsidR="00EF227C" w:rsidRDefault="00EF227C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5B4A80D5" w14:textId="77777777" w:rsidR="001E2A96" w:rsidRDefault="001E2A96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543D588C" w14:textId="77777777" w:rsidR="001E2A96" w:rsidRDefault="001E2A96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507AE5A6" w14:textId="77777777" w:rsidR="001E2A96" w:rsidRDefault="001E2A96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15C8F5A3" w14:textId="77777777" w:rsidR="001E2A96" w:rsidRDefault="001E2A96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59842A02" w14:textId="77777777" w:rsidR="001E2A96" w:rsidRDefault="001E2A96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3E4C669E" w14:textId="77777777" w:rsidR="001E2A96" w:rsidRDefault="001E2A96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140997B7" w14:textId="77777777" w:rsidR="001E2A96" w:rsidRDefault="001E2A96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p w14:paraId="4F0DF290" w14:textId="77777777" w:rsidR="001E2A96" w:rsidRPr="00353B30" w:rsidRDefault="001E2A96" w:rsidP="001E2A96">
      <w:pPr>
        <w:pStyle w:val="Normaalweb"/>
        <w:rPr>
          <w:rFonts w:ascii="Arial" w:hAnsi="Arial" w:cs="Arial"/>
          <w:i/>
          <w:sz w:val="20"/>
          <w:szCs w:val="20"/>
        </w:rPr>
      </w:pPr>
      <w:r w:rsidRPr="00353B30">
        <w:rPr>
          <w:rFonts w:ascii="Arial" w:hAnsi="Arial" w:cs="Arial"/>
          <w:i/>
          <w:sz w:val="20"/>
          <w:szCs w:val="20"/>
        </w:rPr>
        <w:t xml:space="preserve">.  </w:t>
      </w:r>
    </w:p>
    <w:p w14:paraId="651F6929" w14:textId="77777777" w:rsidR="001E2A96" w:rsidRPr="00DB044F" w:rsidRDefault="001E2A96">
      <w:pPr>
        <w:pStyle w:val="standaard11"/>
        <w:tabs>
          <w:tab w:val="left" w:pos="2835"/>
        </w:tabs>
        <w:rPr>
          <w:rFonts w:ascii="Arial" w:hAnsi="Arial" w:cs="Arial"/>
          <w:sz w:val="20"/>
        </w:rPr>
      </w:pPr>
    </w:p>
    <w:sectPr w:rsidR="001E2A96" w:rsidRPr="00DB044F" w:rsidSect="0068552F">
      <w:headerReference w:type="default" r:id="rId14"/>
      <w:footerReference w:type="default" r:id="rId15"/>
      <w:pgSz w:w="11906" w:h="16838"/>
      <w:pgMar w:top="1134" w:right="1274" w:bottom="1134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05E1" w14:textId="77777777" w:rsidR="009B7F98" w:rsidRDefault="009B7F98">
      <w:r>
        <w:separator/>
      </w:r>
    </w:p>
  </w:endnote>
  <w:endnote w:type="continuationSeparator" w:id="0">
    <w:p w14:paraId="618768E2" w14:textId="77777777" w:rsidR="009B7F98" w:rsidRDefault="009B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AC51" w14:textId="7B530F5F" w:rsidR="00477772" w:rsidRPr="00E46FC5" w:rsidRDefault="002807DE" w:rsidP="00477772">
    <w:pPr>
      <w:pStyle w:val="Voettekst"/>
      <w:tabs>
        <w:tab w:val="clear" w:pos="4536"/>
      </w:tabs>
      <w:rPr>
        <w:rFonts w:ascii="Univers" w:hAnsi="Univers"/>
        <w:smallCaps/>
      </w:rPr>
    </w:pPr>
    <w:r w:rsidRPr="00E46FC5">
      <w:rPr>
        <w:rFonts w:ascii="Univers" w:hAnsi="Univers"/>
        <w:smallCaps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EEA748A" wp14:editId="6BB4349B">
              <wp:simplePos x="0" y="0"/>
              <wp:positionH relativeFrom="column">
                <wp:posOffset>14605</wp:posOffset>
              </wp:positionH>
              <wp:positionV relativeFrom="paragraph">
                <wp:posOffset>50165</wp:posOffset>
              </wp:positionV>
              <wp:extent cx="576072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E18E1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.95pt" to="454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" o:allowincell="f" strokeweight=".25pt"/>
          </w:pict>
        </mc:Fallback>
      </mc:AlternateContent>
    </w:r>
  </w:p>
  <w:p w14:paraId="4A764530" w14:textId="615EEAD4" w:rsidR="00477772" w:rsidRPr="001568FF" w:rsidRDefault="0054227D" w:rsidP="00477772">
    <w:pPr>
      <w:pStyle w:val="Voettekst"/>
      <w:rPr>
        <w:rFonts w:cs="Arial"/>
      </w:rPr>
    </w:pPr>
    <w:r>
      <w:rPr>
        <w:rFonts w:cs="Arial"/>
      </w:rPr>
      <w:t xml:space="preserve">Versie </w:t>
    </w:r>
    <w:r w:rsidR="00986B11">
      <w:rPr>
        <w:rFonts w:cs="Arial"/>
      </w:rPr>
      <w:t>1</w:t>
    </w:r>
    <w:r>
      <w:rPr>
        <w:rFonts w:cs="Arial"/>
      </w:rPr>
      <w:t>.0 april 20</w:t>
    </w:r>
    <w:r w:rsidR="00986B11">
      <w:rPr>
        <w:rFonts w:cs="Arial"/>
      </w:rPr>
      <w:t>20</w:t>
    </w:r>
    <w:r w:rsidR="00477772" w:rsidRPr="001568FF">
      <w:rPr>
        <w:rFonts w:cs="Arial"/>
      </w:rPr>
      <w:tab/>
    </w:r>
    <w:r w:rsidR="00477772" w:rsidRPr="001568FF">
      <w:rPr>
        <w:rFonts w:cs="Arial"/>
      </w:rPr>
      <w:fldChar w:fldCharType="begin"/>
    </w:r>
    <w:r w:rsidR="00477772" w:rsidRPr="001568FF">
      <w:rPr>
        <w:rFonts w:cs="Arial"/>
      </w:rPr>
      <w:instrText xml:space="preserve"> PAGE   \* MERGEFORMAT </w:instrText>
    </w:r>
    <w:r w:rsidR="00477772" w:rsidRPr="001568FF">
      <w:rPr>
        <w:rFonts w:cs="Arial"/>
      </w:rPr>
      <w:fldChar w:fldCharType="separate"/>
    </w:r>
    <w:r>
      <w:rPr>
        <w:rFonts w:cs="Arial"/>
        <w:noProof/>
      </w:rPr>
      <w:t>1</w:t>
    </w:r>
    <w:r w:rsidR="00477772" w:rsidRPr="001568FF">
      <w:rPr>
        <w:rFonts w:cs="Arial"/>
      </w:rPr>
      <w:fldChar w:fldCharType="end"/>
    </w:r>
  </w:p>
  <w:p w14:paraId="36493142" w14:textId="77777777" w:rsidR="0014318F" w:rsidRPr="00477772" w:rsidRDefault="0014318F" w:rsidP="0047777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C044" w14:textId="77777777" w:rsidR="009B7F98" w:rsidRDefault="009B7F98">
      <w:r>
        <w:separator/>
      </w:r>
    </w:p>
  </w:footnote>
  <w:footnote w:type="continuationSeparator" w:id="0">
    <w:p w14:paraId="2AD789B9" w14:textId="77777777" w:rsidR="009B7F98" w:rsidRDefault="009B7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8A17" w14:textId="6B79EECD" w:rsidR="00221DAD" w:rsidRPr="0014318F" w:rsidRDefault="002807DE" w:rsidP="00221DAD">
    <w:pPr>
      <w:jc w:val="right"/>
      <w:rPr>
        <w:rFonts w:ascii="Univers" w:hAnsi="Univers"/>
        <w:b/>
        <w:color w:val="000000"/>
      </w:rPr>
    </w:pPr>
    <w:r w:rsidRPr="0014318F">
      <w:rPr>
        <w:rFonts w:ascii="Univers" w:hAnsi="Univers"/>
        <w:b/>
        <w:noProof/>
        <w:color w:val="000000"/>
      </w:rPr>
      <w:drawing>
        <wp:anchor distT="0" distB="0" distL="114300" distR="114300" simplePos="0" relativeHeight="251657728" behindDoc="1" locked="0" layoutInCell="1" allowOverlap="1" wp14:anchorId="41AEF9C3" wp14:editId="22F6A739">
          <wp:simplePos x="0" y="0"/>
          <wp:positionH relativeFrom="column">
            <wp:posOffset>-10795</wp:posOffset>
          </wp:positionH>
          <wp:positionV relativeFrom="paragraph">
            <wp:posOffset>-18415</wp:posOffset>
          </wp:positionV>
          <wp:extent cx="2809875" cy="600075"/>
          <wp:effectExtent l="0" t="0" r="0" b="0"/>
          <wp:wrapNone/>
          <wp:docPr id="6" name="Afbeelding 6" descr="NovaCollege_zwart_met_tekst_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NovaCollege_zwart_met_tekst_RO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1DAD" w:rsidRPr="0014318F">
      <w:rPr>
        <w:rFonts w:ascii="Univers" w:hAnsi="Univers"/>
        <w:b/>
        <w:color w:val="000000"/>
      </w:rPr>
      <w:t>EXAMINERING</w:t>
    </w:r>
  </w:p>
  <w:p w14:paraId="3A997A7C" w14:textId="77777777" w:rsidR="00EF227C" w:rsidRPr="0014318F" w:rsidRDefault="00EF227C" w:rsidP="00403560">
    <w:pPr>
      <w:jc w:val="right"/>
      <w:rPr>
        <w:rFonts w:ascii="Univers" w:hAnsi="Univers"/>
        <w:color w:val="000000"/>
      </w:rPr>
    </w:pPr>
    <w:r w:rsidRPr="0014318F">
      <w:rPr>
        <w:rFonts w:ascii="Univers" w:hAnsi="Univers"/>
        <w:color w:val="000000"/>
      </w:rPr>
      <w:t xml:space="preserve"> </w:t>
    </w:r>
  </w:p>
  <w:p w14:paraId="2CFCB0B4" w14:textId="77777777" w:rsidR="00EF227C" w:rsidRPr="0014318F" w:rsidRDefault="00EF227C">
    <w:pPr>
      <w:rPr>
        <w:rFonts w:ascii="Univers" w:hAnsi="Univers"/>
        <w:color w:val="000000"/>
      </w:rPr>
    </w:pPr>
  </w:p>
  <w:p w14:paraId="7513B211" w14:textId="7CFDC4C0" w:rsidR="00EF227C" w:rsidRPr="0014318F" w:rsidRDefault="002807DE">
    <w:pPr>
      <w:rPr>
        <w:rFonts w:ascii="Univers" w:hAnsi="Univers"/>
        <w:color w:val="000000"/>
      </w:rPr>
    </w:pPr>
    <w:r w:rsidRPr="0014318F">
      <w:rPr>
        <w:rFonts w:ascii="Univers" w:hAnsi="Univers"/>
        <w:noProof/>
        <w:color w:val="00000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0B084FB" wp14:editId="50FFB634">
              <wp:simplePos x="0" y="0"/>
              <wp:positionH relativeFrom="column">
                <wp:posOffset>-4445</wp:posOffset>
              </wp:positionH>
              <wp:positionV relativeFrom="paragraph">
                <wp:posOffset>122555</wp:posOffset>
              </wp:positionV>
              <wp:extent cx="576072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F8341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9.65pt" to="453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A06"/>
    <w:multiLevelType w:val="hybridMultilevel"/>
    <w:tmpl w:val="784EB6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44807"/>
    <w:multiLevelType w:val="hybridMultilevel"/>
    <w:tmpl w:val="A664D3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C4DDD"/>
    <w:multiLevelType w:val="hybridMultilevel"/>
    <w:tmpl w:val="F7FAE9A6"/>
    <w:lvl w:ilvl="0" w:tplc="D24432AA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50671"/>
    <w:multiLevelType w:val="hybridMultilevel"/>
    <w:tmpl w:val="006A5C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882770">
    <w:abstractNumId w:val="2"/>
  </w:num>
  <w:num w:numId="2" w16cid:durableId="29041352">
    <w:abstractNumId w:val="1"/>
  </w:num>
  <w:num w:numId="3" w16cid:durableId="1708675684">
    <w:abstractNumId w:val="0"/>
  </w:num>
  <w:num w:numId="4" w16cid:durableId="967975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BD1"/>
    <w:rsid w:val="00006692"/>
    <w:rsid w:val="00017789"/>
    <w:rsid w:val="00020C96"/>
    <w:rsid w:val="00052A6D"/>
    <w:rsid w:val="00054A12"/>
    <w:rsid w:val="00076C02"/>
    <w:rsid w:val="00080B21"/>
    <w:rsid w:val="000B6A1B"/>
    <w:rsid w:val="000C0E7E"/>
    <w:rsid w:val="00102252"/>
    <w:rsid w:val="00103815"/>
    <w:rsid w:val="001044A5"/>
    <w:rsid w:val="00105703"/>
    <w:rsid w:val="001172EA"/>
    <w:rsid w:val="00124102"/>
    <w:rsid w:val="001379B3"/>
    <w:rsid w:val="0014318F"/>
    <w:rsid w:val="0015582A"/>
    <w:rsid w:val="00173261"/>
    <w:rsid w:val="00185A40"/>
    <w:rsid w:val="00186F8D"/>
    <w:rsid w:val="001A69BD"/>
    <w:rsid w:val="001E2A96"/>
    <w:rsid w:val="00216A06"/>
    <w:rsid w:val="00221DAD"/>
    <w:rsid w:val="002348E1"/>
    <w:rsid w:val="00244F90"/>
    <w:rsid w:val="0025302E"/>
    <w:rsid w:val="002807DE"/>
    <w:rsid w:val="002A03CB"/>
    <w:rsid w:val="002A6B5D"/>
    <w:rsid w:val="002D3D03"/>
    <w:rsid w:val="002D5C6E"/>
    <w:rsid w:val="002E4FDD"/>
    <w:rsid w:val="00313707"/>
    <w:rsid w:val="00324B43"/>
    <w:rsid w:val="00344D45"/>
    <w:rsid w:val="00347E76"/>
    <w:rsid w:val="00364EFD"/>
    <w:rsid w:val="00386F4D"/>
    <w:rsid w:val="00391022"/>
    <w:rsid w:val="00397846"/>
    <w:rsid w:val="003A4416"/>
    <w:rsid w:val="003B2AE7"/>
    <w:rsid w:val="003C4A5B"/>
    <w:rsid w:val="003C6EF2"/>
    <w:rsid w:val="003D303F"/>
    <w:rsid w:val="003E6C2D"/>
    <w:rsid w:val="00403560"/>
    <w:rsid w:val="00403A93"/>
    <w:rsid w:val="00416549"/>
    <w:rsid w:val="00427ED6"/>
    <w:rsid w:val="00436370"/>
    <w:rsid w:val="00443E96"/>
    <w:rsid w:val="00456266"/>
    <w:rsid w:val="00461D53"/>
    <w:rsid w:val="0046287B"/>
    <w:rsid w:val="00471B75"/>
    <w:rsid w:val="00477772"/>
    <w:rsid w:val="0049194D"/>
    <w:rsid w:val="004A0038"/>
    <w:rsid w:val="004D628B"/>
    <w:rsid w:val="004E014A"/>
    <w:rsid w:val="00501249"/>
    <w:rsid w:val="00504F29"/>
    <w:rsid w:val="00505D28"/>
    <w:rsid w:val="00514B11"/>
    <w:rsid w:val="00522700"/>
    <w:rsid w:val="00522C67"/>
    <w:rsid w:val="00527BD1"/>
    <w:rsid w:val="00534C65"/>
    <w:rsid w:val="0054227D"/>
    <w:rsid w:val="00551C6C"/>
    <w:rsid w:val="0055382F"/>
    <w:rsid w:val="00560643"/>
    <w:rsid w:val="00583B74"/>
    <w:rsid w:val="005940A8"/>
    <w:rsid w:val="00596E60"/>
    <w:rsid w:val="005D6D3C"/>
    <w:rsid w:val="005F7776"/>
    <w:rsid w:val="00604FD0"/>
    <w:rsid w:val="00610651"/>
    <w:rsid w:val="00613DD2"/>
    <w:rsid w:val="006170C9"/>
    <w:rsid w:val="006241EC"/>
    <w:rsid w:val="00642198"/>
    <w:rsid w:val="00642253"/>
    <w:rsid w:val="00663F0C"/>
    <w:rsid w:val="0068552F"/>
    <w:rsid w:val="00691B61"/>
    <w:rsid w:val="006C0A36"/>
    <w:rsid w:val="006C2AFD"/>
    <w:rsid w:val="006D73F5"/>
    <w:rsid w:val="006F150E"/>
    <w:rsid w:val="006F2ADD"/>
    <w:rsid w:val="00704B69"/>
    <w:rsid w:val="00730AD1"/>
    <w:rsid w:val="0076083E"/>
    <w:rsid w:val="0079329D"/>
    <w:rsid w:val="00794270"/>
    <w:rsid w:val="007A485C"/>
    <w:rsid w:val="007A679A"/>
    <w:rsid w:val="007B4592"/>
    <w:rsid w:val="007B7850"/>
    <w:rsid w:val="007D5899"/>
    <w:rsid w:val="00840505"/>
    <w:rsid w:val="008469AA"/>
    <w:rsid w:val="0086238D"/>
    <w:rsid w:val="00870340"/>
    <w:rsid w:val="0088221D"/>
    <w:rsid w:val="00883AEC"/>
    <w:rsid w:val="008907CE"/>
    <w:rsid w:val="008A61EB"/>
    <w:rsid w:val="008A6537"/>
    <w:rsid w:val="008E2844"/>
    <w:rsid w:val="008E4733"/>
    <w:rsid w:val="008E4A3A"/>
    <w:rsid w:val="00903490"/>
    <w:rsid w:val="00904FFA"/>
    <w:rsid w:val="00912255"/>
    <w:rsid w:val="00926F74"/>
    <w:rsid w:val="00933555"/>
    <w:rsid w:val="00943B32"/>
    <w:rsid w:val="00952147"/>
    <w:rsid w:val="00956C7A"/>
    <w:rsid w:val="00960C03"/>
    <w:rsid w:val="00986B11"/>
    <w:rsid w:val="009B7F98"/>
    <w:rsid w:val="009C17FF"/>
    <w:rsid w:val="009C59A3"/>
    <w:rsid w:val="009E2E01"/>
    <w:rsid w:val="00A1366B"/>
    <w:rsid w:val="00A25655"/>
    <w:rsid w:val="00A27281"/>
    <w:rsid w:val="00A33CB2"/>
    <w:rsid w:val="00A35768"/>
    <w:rsid w:val="00A425D3"/>
    <w:rsid w:val="00A54A10"/>
    <w:rsid w:val="00A67136"/>
    <w:rsid w:val="00AA03CF"/>
    <w:rsid w:val="00AA0FA4"/>
    <w:rsid w:val="00AA79A4"/>
    <w:rsid w:val="00AB133E"/>
    <w:rsid w:val="00AC4101"/>
    <w:rsid w:val="00AD0A57"/>
    <w:rsid w:val="00AF6DF4"/>
    <w:rsid w:val="00B10B38"/>
    <w:rsid w:val="00B13358"/>
    <w:rsid w:val="00B15152"/>
    <w:rsid w:val="00B364B6"/>
    <w:rsid w:val="00B527EE"/>
    <w:rsid w:val="00B55216"/>
    <w:rsid w:val="00B91008"/>
    <w:rsid w:val="00BA2ABF"/>
    <w:rsid w:val="00BC71FC"/>
    <w:rsid w:val="00BE5E85"/>
    <w:rsid w:val="00BF0DB0"/>
    <w:rsid w:val="00C06E06"/>
    <w:rsid w:val="00C11E3A"/>
    <w:rsid w:val="00C21F9F"/>
    <w:rsid w:val="00C23D03"/>
    <w:rsid w:val="00C254A7"/>
    <w:rsid w:val="00C27A03"/>
    <w:rsid w:val="00C4278D"/>
    <w:rsid w:val="00C62DE8"/>
    <w:rsid w:val="00C6788B"/>
    <w:rsid w:val="00C844AD"/>
    <w:rsid w:val="00C8707E"/>
    <w:rsid w:val="00C93641"/>
    <w:rsid w:val="00C937CF"/>
    <w:rsid w:val="00CA74FD"/>
    <w:rsid w:val="00CB248D"/>
    <w:rsid w:val="00CC7B76"/>
    <w:rsid w:val="00D008CA"/>
    <w:rsid w:val="00D01486"/>
    <w:rsid w:val="00D0589B"/>
    <w:rsid w:val="00D1261E"/>
    <w:rsid w:val="00D15CD3"/>
    <w:rsid w:val="00D16DE6"/>
    <w:rsid w:val="00D21E59"/>
    <w:rsid w:val="00D3178A"/>
    <w:rsid w:val="00D3209F"/>
    <w:rsid w:val="00D40298"/>
    <w:rsid w:val="00D4195A"/>
    <w:rsid w:val="00D558A0"/>
    <w:rsid w:val="00D652A7"/>
    <w:rsid w:val="00D65DC1"/>
    <w:rsid w:val="00D90136"/>
    <w:rsid w:val="00DA64E2"/>
    <w:rsid w:val="00DA771E"/>
    <w:rsid w:val="00DB044F"/>
    <w:rsid w:val="00DC1E71"/>
    <w:rsid w:val="00DC723E"/>
    <w:rsid w:val="00DD4E28"/>
    <w:rsid w:val="00DE07F2"/>
    <w:rsid w:val="00DE2FC8"/>
    <w:rsid w:val="00DE67EE"/>
    <w:rsid w:val="00DE6DEC"/>
    <w:rsid w:val="00DF7D00"/>
    <w:rsid w:val="00E03353"/>
    <w:rsid w:val="00E30420"/>
    <w:rsid w:val="00E61490"/>
    <w:rsid w:val="00E653A4"/>
    <w:rsid w:val="00E74EDB"/>
    <w:rsid w:val="00E82951"/>
    <w:rsid w:val="00EA375D"/>
    <w:rsid w:val="00EA6F72"/>
    <w:rsid w:val="00EB33AE"/>
    <w:rsid w:val="00EC24D3"/>
    <w:rsid w:val="00EC7C79"/>
    <w:rsid w:val="00ED1EF7"/>
    <w:rsid w:val="00EF227C"/>
    <w:rsid w:val="00F611BE"/>
    <w:rsid w:val="00F75A5C"/>
    <w:rsid w:val="00F82798"/>
    <w:rsid w:val="00F97E0F"/>
    <w:rsid w:val="00FB4154"/>
    <w:rsid w:val="00FC407D"/>
    <w:rsid w:val="00FC58AA"/>
    <w:rsid w:val="00FE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544A70"/>
  <w15:chartTrackingRefBased/>
  <w15:docId w15:val="{38466B3C-21C9-4595-8E8E-8858F60A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Tahoma" w:hAnsi="Tahoma"/>
    </w:rPr>
  </w:style>
  <w:style w:type="paragraph" w:styleId="Kop1">
    <w:name w:val="heading 1"/>
    <w:basedOn w:val="Standaard"/>
    <w:next w:val="standaard11"/>
    <w:qFormat/>
    <w:pPr>
      <w:keepNext/>
      <w:spacing w:before="240" w:after="60"/>
      <w:outlineLvl w:val="0"/>
    </w:pPr>
    <w:rPr>
      <w:b/>
      <w:caps/>
      <w:kern w:val="28"/>
      <w:sz w:val="24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outlineLvl w:val="1"/>
    </w:pPr>
    <w:rPr>
      <w:b/>
      <w:smallCaps/>
      <w:sz w:val="24"/>
    </w:rPr>
  </w:style>
  <w:style w:type="paragraph" w:styleId="Kop3">
    <w:name w:val="heading 3"/>
    <w:basedOn w:val="Standaard"/>
    <w:next w:val="standaard11"/>
    <w:qFormat/>
    <w:pPr>
      <w:keepNext/>
      <w:spacing w:before="240" w:after="60"/>
      <w:outlineLvl w:val="2"/>
    </w:pPr>
    <w:rPr>
      <w:b/>
      <w:sz w:val="22"/>
      <w:u w:val="word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11">
    <w:name w:val="standaard 11"/>
    <w:basedOn w:val="Standaard"/>
    <w:rPr>
      <w:sz w:val="22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</w:pPr>
    <w:rPr>
      <w:sz w:val="16"/>
    </w:rPr>
  </w:style>
  <w:style w:type="character" w:styleId="Paginanummer">
    <w:name w:val="page number"/>
    <w:basedOn w:val="Standaardalinea-lettertype"/>
  </w:style>
  <w:style w:type="character" w:customStyle="1" w:styleId="VoettekstChar">
    <w:name w:val="Voettekst Char"/>
    <w:link w:val="Voettekst"/>
    <w:uiPriority w:val="99"/>
    <w:rsid w:val="0014318F"/>
    <w:rPr>
      <w:rFonts w:ascii="Tahoma" w:hAnsi="Tahoma"/>
      <w:sz w:val="16"/>
    </w:rPr>
  </w:style>
  <w:style w:type="paragraph" w:styleId="Lijstalinea">
    <w:name w:val="List Paragraph"/>
    <w:basedOn w:val="Standaard"/>
    <w:uiPriority w:val="34"/>
    <w:qFormat/>
    <w:rsid w:val="006F2ADD"/>
    <w:pPr>
      <w:ind w:left="708"/>
    </w:pPr>
  </w:style>
  <w:style w:type="character" w:styleId="Hyperlink">
    <w:name w:val="Hyperlink"/>
    <w:unhideWhenUsed/>
    <w:rsid w:val="0087034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1E2A9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elraster">
    <w:name w:val="Table Grid"/>
    <w:basedOn w:val="Standaardtabel"/>
    <w:rsid w:val="003E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ldtekst">
    <w:name w:val="Veldtekst"/>
    <w:basedOn w:val="Standaard"/>
    <w:rsid w:val="0054227D"/>
    <w:pPr>
      <w:spacing w:before="60" w:after="60"/>
    </w:pPr>
    <w:rPr>
      <w:rFonts w:ascii="Arial" w:hAnsi="Arial" w:cs="Arial"/>
      <w:sz w:val="19"/>
      <w:szCs w:val="19"/>
      <w:lang w:bidi="nl-NL"/>
    </w:rPr>
  </w:style>
  <w:style w:type="paragraph" w:customStyle="1" w:styleId="Veldlabel">
    <w:name w:val="Veldlabel"/>
    <w:basedOn w:val="Standaard"/>
    <w:rsid w:val="0054227D"/>
    <w:pPr>
      <w:spacing w:before="60" w:after="60"/>
    </w:pPr>
    <w:rPr>
      <w:rFonts w:ascii="Arial" w:hAnsi="Arial" w:cs="Arial"/>
      <w:b/>
      <w:sz w:val="19"/>
      <w:szCs w:val="19"/>
      <w:lang w:bidi="nl-NL"/>
    </w:rPr>
  </w:style>
  <w:style w:type="paragraph" w:styleId="Ballontekst">
    <w:name w:val="Balloon Text"/>
    <w:basedOn w:val="Standaard"/>
    <w:link w:val="BallontekstChar"/>
    <w:semiHidden/>
    <w:unhideWhenUsed/>
    <w:rsid w:val="007D5899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7D5899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5D30"/>
    <w:rPr>
      <w:color w:val="605E5C"/>
      <w:shd w:val="clear" w:color="auto" w:fill="E1DFDD"/>
    </w:rPr>
  </w:style>
  <w:style w:type="character" w:customStyle="1" w:styleId="normaltextrun">
    <w:name w:val="normaltextrun"/>
    <w:basedOn w:val="Standaardalinea-lettertype"/>
    <w:rsid w:val="003A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0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7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3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5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4851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154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59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931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0698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7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43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703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352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329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54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957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69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14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397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4495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05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958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827146">
                                                                                  <w:marLeft w:val="0"/>
                                                                                  <w:marRight w:val="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6369616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75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507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5805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86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913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0" w:color="D9DADD"/>
                                                                                <w:bottom w:val="single" w:sz="6" w:space="0" w:color="D9DADD"/>
                                                                                <w:right w:val="single" w:sz="6" w:space="0" w:color="D9DA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628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841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964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97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099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993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6104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73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oose@novacollege.nl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fmeulenberg@novacollege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jablonen\Handboek%20Examinerin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C8A1BAE2AD243B0D0B31E4DD85C41" ma:contentTypeVersion="11" ma:contentTypeDescription="Een nieuw document maken." ma:contentTypeScope="" ma:versionID="30a04daafacbc6e9fa34a1a157021ab8">
  <xsd:schema xmlns:xsd="http://www.w3.org/2001/XMLSchema" xmlns:xs="http://www.w3.org/2001/XMLSchema" xmlns:p="http://schemas.microsoft.com/office/2006/metadata/properties" xmlns:ns3="5a4a7038-20c8-4cea-8413-c88361de0eb4" xmlns:ns4="753f494a-520d-4d36-b630-e6243413e977" targetNamespace="http://schemas.microsoft.com/office/2006/metadata/properties" ma:root="true" ma:fieldsID="bba6a70d448143abe526e2438892d918" ns3:_="" ns4:_="">
    <xsd:import namespace="5a4a7038-20c8-4cea-8413-c88361de0eb4"/>
    <xsd:import namespace="753f494a-520d-4d36-b630-e6243413e9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a7038-20c8-4cea-8413-c88361de0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f494a-520d-4d36-b630-e6243413e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FC236E-3C8B-4A47-AD92-4FF53798073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0E4074E-1835-4C20-8C63-0D0D4D992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a7038-20c8-4cea-8413-c88361de0eb4"/>
    <ds:schemaRef ds:uri="753f494a-520d-4d36-b630-e6243413e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0F73B-C36C-4DB9-A137-ED9ADE7327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FF281F-FAFB-4347-89DF-34BB198944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4C60D6A-B0BD-4C85-9C23-BC53C08EC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Handboek Examinering.dot</Template>
  <TotalTime>5</TotalTime>
  <Pages>2</Pages>
  <Words>125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CHECKLIST BEOORDELING VRIJSTELLING</vt:lpstr>
    </vt:vector>
  </TitlesOfParts>
  <Company>Nova College DGO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BEOORDELING VRIJSTELLING</dc:title>
  <dc:subject/>
  <dc:creator>Marina Jonker</dc:creator>
  <cp:keywords/>
  <cp:lastModifiedBy>Smit, Ton</cp:lastModifiedBy>
  <cp:revision>2</cp:revision>
  <cp:lastPrinted>2003-01-31T11:38:00Z</cp:lastPrinted>
  <dcterms:created xsi:type="dcterms:W3CDTF">2022-10-27T09:37:00Z</dcterms:created>
  <dcterms:modified xsi:type="dcterms:W3CDTF">2022-10-27T09:37:00Z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onOverlay">
    <vt:lpwstr/>
  </property>
  <property fmtid="{D5CDD505-2E9C-101B-9397-08002B2CF9AE}" pid="3" name="display_urn:schemas-microsoft-com:office:office#Editor">
    <vt:lpwstr>Hendrikx - Kummer, Karin</vt:lpwstr>
  </property>
  <property fmtid="{D5CDD505-2E9C-101B-9397-08002B2CF9AE}" pid="4" name="display_urn:schemas-microsoft-com:office:office#Author">
    <vt:lpwstr>Rijns - van Roon, Nancy</vt:lpwstr>
  </property>
  <property fmtid="{D5CDD505-2E9C-101B-9397-08002B2CF9AE}" pid="5" name="ContentTypeId">
    <vt:lpwstr>0x010100CACC8A1BAE2AD243B0D0B31E4DD85C41</vt:lpwstr>
  </property>
</Properties>
</file>